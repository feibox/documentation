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9C3C0" w14:textId="77777777" w:rsidR="002E0E82" w:rsidRPr="00B957C3" w:rsidRDefault="00B957C3">
      <w:pPr>
        <w:pStyle w:val="Title"/>
      </w:pPr>
      <w:r>
        <w:t>Zápisnica č. 1</w:t>
      </w:r>
    </w:p>
    <w:p w14:paraId="63C77803" w14:textId="1A8E082F" w:rsidR="002E0E82" w:rsidRPr="00B957C3" w:rsidRDefault="00B50876" w:rsidP="00B50876">
      <w:pPr>
        <w:pStyle w:val="Heading1"/>
      </w:pPr>
      <w:r>
        <w:t>Predchádzajúce úlohy</w:t>
      </w:r>
    </w:p>
    <w:p w14:paraId="105378A8" w14:textId="0CCBC273" w:rsidR="002E0E82" w:rsidRPr="00B957C3" w:rsidRDefault="00B50876">
      <w:pPr>
        <w:pStyle w:val="Heading1"/>
        <w:rPr>
          <w:color w:val="000000" w:themeColor="text1"/>
        </w:rPr>
      </w:pPr>
      <w:r>
        <w:rPr>
          <w:color w:val="000000" w:themeColor="text1"/>
        </w:rPr>
        <w:t>Aktuálne riešené úlohy</w:t>
      </w:r>
    </w:p>
    <w:p w14:paraId="6D4874E8" w14:textId="09353DFB" w:rsidR="0046634B" w:rsidRPr="00B50876" w:rsidRDefault="00B50876" w:rsidP="00B50876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Zápis tímu do spoločného zoznamu - </w:t>
      </w:r>
      <w:r>
        <w:rPr>
          <w:color w:val="00B050"/>
        </w:rPr>
        <w:t>SPLNENÉ</w:t>
      </w:r>
    </w:p>
    <w:p w14:paraId="0FB9EB1C" w14:textId="4F35B165" w:rsidR="00B957C3" w:rsidRPr="00B957C3" w:rsidRDefault="00B50876" w:rsidP="00B957C3">
      <w:pPr>
        <w:pStyle w:val="Heading1"/>
        <w:rPr>
          <w:color w:val="000000" w:themeColor="text1"/>
        </w:rPr>
      </w:pPr>
      <w:r>
        <w:rPr>
          <w:color w:val="000000" w:themeColor="text1"/>
        </w:rPr>
        <w:t>úlohy do budúcnosti</w:t>
      </w:r>
    </w:p>
    <w:p w14:paraId="1FBB1241" w14:textId="4669F672" w:rsidR="00B957C3" w:rsidRDefault="00B50876" w:rsidP="00B50876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Vytvoriť ponuku na projekt</w:t>
      </w:r>
    </w:p>
    <w:p w14:paraId="1B311E74" w14:textId="0218C59C" w:rsidR="00B50876" w:rsidRDefault="00B50876" w:rsidP="00B50876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Pripraviť prezentáciu ktorá bude obsahovať</w:t>
      </w:r>
    </w:p>
    <w:p w14:paraId="0A7D404F" w14:textId="4AA7569E" w:rsidR="00B50876" w:rsidRDefault="00B50876" w:rsidP="00B50876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Predstavenie produktu</w:t>
      </w:r>
    </w:p>
    <w:p w14:paraId="53284336" w14:textId="06EC89F6" w:rsidR="00B50876" w:rsidRDefault="00B50876" w:rsidP="00B50876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Predstavenie členov</w:t>
      </w:r>
    </w:p>
    <w:p w14:paraId="1FD34436" w14:textId="202308DE" w:rsidR="00B50876" w:rsidRDefault="00B50876" w:rsidP="00B50876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Odhadnutie času pre tímovú prácu</w:t>
      </w:r>
    </w:p>
    <w:p w14:paraId="3B755AA4" w14:textId="5EA4B5CB" w:rsidR="00B50876" w:rsidRDefault="00B50876" w:rsidP="00B50876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Harmonogram prác</w:t>
      </w:r>
    </w:p>
    <w:p w14:paraId="7B17E477" w14:textId="6FDF23A8" w:rsidR="00B50876" w:rsidRDefault="00B50876" w:rsidP="00B50876">
      <w:pPr>
        <w:pStyle w:val="ListParagraph"/>
        <w:numPr>
          <w:ilvl w:val="1"/>
          <w:numId w:val="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Gantov</w:t>
      </w:r>
      <w:proofErr w:type="spellEnd"/>
      <w:r>
        <w:rPr>
          <w:color w:val="000000" w:themeColor="text1"/>
        </w:rPr>
        <w:t xml:space="preserve"> diagram</w:t>
      </w:r>
    </w:p>
    <w:p w14:paraId="5E67C7FC" w14:textId="4E6FF460" w:rsidR="00B50876" w:rsidRDefault="00B50876" w:rsidP="00B50876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Nastaviť manažérsky systém</w:t>
      </w:r>
    </w:p>
    <w:p w14:paraId="5A97778F" w14:textId="7FD29DAF" w:rsidR="00B50876" w:rsidRPr="00B50876" w:rsidRDefault="00B50876" w:rsidP="00B50876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Vytvoriť webové sídlo tímu</w:t>
      </w:r>
    </w:p>
    <w:p w14:paraId="74229576" w14:textId="77777777" w:rsidR="00E856A0" w:rsidRDefault="00E856A0" w:rsidP="00E856A0">
      <w:pPr>
        <w:rPr>
          <w:color w:val="000000" w:themeColor="text1"/>
        </w:rPr>
      </w:pPr>
    </w:p>
    <w:p w14:paraId="66B81443" w14:textId="77777777" w:rsidR="00B957C3" w:rsidRDefault="00351812" w:rsidP="00B957C3">
      <w:pPr>
        <w:rPr>
          <w:color w:val="000000" w:themeColor="text1"/>
        </w:rPr>
      </w:pPr>
      <w:r>
        <w:rPr>
          <w:color w:val="000000" w:themeColor="text1"/>
        </w:rPr>
        <w:t>Prítomní členovia projektu na tomto zasadnutí:</w:t>
      </w:r>
    </w:p>
    <w:p w14:paraId="3EEE4793" w14:textId="77777777" w:rsidR="00351812" w:rsidRPr="00351812" w:rsidRDefault="00351812" w:rsidP="0035181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i/>
          <w:color w:val="000000" w:themeColor="text1"/>
        </w:rPr>
        <w:t>Bc. Tomáš Kelemen</w:t>
      </w:r>
    </w:p>
    <w:p w14:paraId="563CA832" w14:textId="77777777" w:rsidR="00351812" w:rsidRPr="00351812" w:rsidRDefault="00351812" w:rsidP="0035181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i/>
          <w:color w:val="000000" w:themeColor="text1"/>
        </w:rPr>
        <w:t>Bc. Marek Slaninka</w:t>
      </w:r>
    </w:p>
    <w:p w14:paraId="700D5F2D" w14:textId="77777777" w:rsidR="00351812" w:rsidRPr="00351812" w:rsidRDefault="00351812" w:rsidP="0035181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i/>
          <w:color w:val="000000" w:themeColor="text1"/>
        </w:rPr>
        <w:t xml:space="preserve">Bc. Maroš </w:t>
      </w:r>
      <w:proofErr w:type="spellStart"/>
      <w:r>
        <w:rPr>
          <w:i/>
          <w:color w:val="000000" w:themeColor="text1"/>
        </w:rPr>
        <w:t>Kolibáš</w:t>
      </w:r>
      <w:proofErr w:type="spellEnd"/>
    </w:p>
    <w:p w14:paraId="4C093975" w14:textId="4820DE4C" w:rsidR="00351812" w:rsidRPr="00351812" w:rsidRDefault="00351812" w:rsidP="0035181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i/>
          <w:color w:val="000000" w:themeColor="text1"/>
        </w:rPr>
        <w:t xml:space="preserve">Bc. </w:t>
      </w:r>
      <w:r w:rsidR="00B50876">
        <w:rPr>
          <w:i/>
          <w:color w:val="000000" w:themeColor="text1"/>
        </w:rPr>
        <w:t xml:space="preserve">Martin </w:t>
      </w:r>
      <w:proofErr w:type="spellStart"/>
      <w:r w:rsidR="00B50876">
        <w:rPr>
          <w:i/>
          <w:color w:val="000000" w:themeColor="text1"/>
        </w:rPr>
        <w:t>Kiesel</w:t>
      </w:r>
      <w:proofErr w:type="spellEnd"/>
    </w:p>
    <w:p w14:paraId="5C55D9DD" w14:textId="16F30048" w:rsidR="0061088E" w:rsidRPr="00B50876" w:rsidRDefault="00351812" w:rsidP="00E856A0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i/>
          <w:color w:val="000000" w:themeColor="text1"/>
        </w:rPr>
        <w:t xml:space="preserve">Bc. </w:t>
      </w:r>
      <w:r w:rsidR="00B50876">
        <w:rPr>
          <w:i/>
          <w:color w:val="000000" w:themeColor="text1"/>
        </w:rPr>
        <w:t>Peter Židovský</w:t>
      </w:r>
    </w:p>
    <w:p w14:paraId="3D523CCB" w14:textId="5A098CE7" w:rsidR="00B50876" w:rsidRPr="00B50876" w:rsidRDefault="00B50876" w:rsidP="00E856A0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i/>
          <w:color w:val="000000" w:themeColor="text1"/>
        </w:rPr>
        <w:t xml:space="preserve">Bc. Marek </w:t>
      </w:r>
      <w:proofErr w:type="spellStart"/>
      <w:r>
        <w:rPr>
          <w:i/>
          <w:color w:val="000000" w:themeColor="text1"/>
        </w:rPr>
        <w:t>Vavrica</w:t>
      </w:r>
      <w:proofErr w:type="spellEnd"/>
    </w:p>
    <w:p w14:paraId="41031472" w14:textId="77777777" w:rsidR="00B50876" w:rsidRDefault="00B50876" w:rsidP="00B50876">
      <w:pPr>
        <w:rPr>
          <w:color w:val="000000" w:themeColor="text1"/>
        </w:rPr>
      </w:pPr>
    </w:p>
    <w:p w14:paraId="6134A513" w14:textId="132301A7" w:rsidR="00B50876" w:rsidRPr="00B50876" w:rsidRDefault="00B50876" w:rsidP="00B50876">
      <w:pPr>
        <w:rPr>
          <w:color w:val="000000" w:themeColor="text1"/>
        </w:rPr>
      </w:pPr>
      <w:bookmarkStart w:id="0" w:name="_GoBack"/>
      <w:bookmarkEnd w:id="0"/>
      <w:r>
        <w:rPr>
          <w:color w:val="000000" w:themeColor="text1"/>
        </w:rPr>
        <w:t>Neprítomní členovia projektu na tomto zasadnutí:</w:t>
      </w:r>
    </w:p>
    <w:p w14:paraId="035E770B" w14:textId="3B6F64B1" w:rsidR="00B50876" w:rsidRPr="00E856A0" w:rsidRDefault="00B50876" w:rsidP="00E856A0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i/>
          <w:color w:val="000000" w:themeColor="text1"/>
        </w:rPr>
        <w:t xml:space="preserve">Bc. Jozef </w:t>
      </w:r>
      <w:proofErr w:type="spellStart"/>
      <w:r>
        <w:rPr>
          <w:i/>
          <w:color w:val="000000" w:themeColor="text1"/>
        </w:rPr>
        <w:t>Gerat</w:t>
      </w:r>
      <w:proofErr w:type="spellEnd"/>
    </w:p>
    <w:sectPr w:rsidR="00B50876" w:rsidRPr="00E856A0" w:rsidSect="00B957C3">
      <w:footerReference w:type="default" r:id="rId7"/>
      <w:headerReference w:type="first" r:id="rId8"/>
      <w:footerReference w:type="first" r:id="rId9"/>
      <w:pgSz w:w="11907" w:h="16839" w:code="9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AE1EB5" w14:textId="77777777" w:rsidR="000E3D1B" w:rsidRDefault="000E3D1B">
      <w:pPr>
        <w:spacing w:after="0" w:line="240" w:lineRule="auto"/>
      </w:pPr>
      <w:r>
        <w:separator/>
      </w:r>
    </w:p>
    <w:p w14:paraId="01DCC9A5" w14:textId="77777777" w:rsidR="000E3D1B" w:rsidRDefault="000E3D1B"/>
  </w:endnote>
  <w:endnote w:type="continuationSeparator" w:id="0">
    <w:p w14:paraId="71242141" w14:textId="77777777" w:rsidR="000E3D1B" w:rsidRDefault="000E3D1B">
      <w:pPr>
        <w:spacing w:after="0" w:line="240" w:lineRule="auto"/>
      </w:pPr>
      <w:r>
        <w:continuationSeparator/>
      </w:r>
    </w:p>
    <w:p w14:paraId="121CA52A" w14:textId="77777777" w:rsidR="000E3D1B" w:rsidRDefault="000E3D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752283" w14:textId="77777777" w:rsidR="002E0E82" w:rsidRDefault="0046634B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9D2EA0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9CF8D5" w14:textId="069A1C19" w:rsidR="00E856A0" w:rsidRPr="00E856A0" w:rsidRDefault="00E856A0" w:rsidP="00E856A0">
    <w:pPr>
      <w:jc w:val="right"/>
      <w:rPr>
        <w:color w:val="000000" w:themeColor="text1"/>
      </w:rPr>
    </w:pPr>
    <w:r w:rsidRPr="009D2EA0">
      <w:rPr>
        <w:color w:val="000000" w:themeColor="text1"/>
      </w:rPr>
      <w:t>V</w:t>
    </w:r>
    <w:r w:rsidR="00B50876">
      <w:rPr>
        <w:color w:val="000000" w:themeColor="text1"/>
      </w:rPr>
      <w:t> Bratislave dňa 28.09.2016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46A641" w14:textId="77777777" w:rsidR="000E3D1B" w:rsidRDefault="000E3D1B">
      <w:pPr>
        <w:spacing w:after="0" w:line="240" w:lineRule="auto"/>
      </w:pPr>
      <w:r>
        <w:separator/>
      </w:r>
    </w:p>
    <w:p w14:paraId="0F650DD8" w14:textId="77777777" w:rsidR="000E3D1B" w:rsidRDefault="000E3D1B"/>
  </w:footnote>
  <w:footnote w:type="continuationSeparator" w:id="0">
    <w:p w14:paraId="0D460BC4" w14:textId="77777777" w:rsidR="000E3D1B" w:rsidRDefault="000E3D1B">
      <w:pPr>
        <w:spacing w:after="0" w:line="240" w:lineRule="auto"/>
      </w:pPr>
      <w:r>
        <w:continuationSeparator/>
      </w:r>
    </w:p>
    <w:p w14:paraId="533E07F0" w14:textId="77777777" w:rsidR="000E3D1B" w:rsidRDefault="000E3D1B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63C9EF" w14:textId="110C7EFD" w:rsidR="00E856A0" w:rsidRDefault="00E856A0" w:rsidP="00E856A0">
    <w:pPr>
      <w:pStyle w:val="Date"/>
      <w:jc w:val="center"/>
    </w:pPr>
    <w:r>
      <w:tab/>
    </w:r>
    <w:r w:rsidRPr="00B957C3">
      <w:t>SLOVENSKÁ TECHNICKÁ UNIVERZITA - Fakulta elektrotechniky a</w:t>
    </w:r>
    <w:r>
      <w:t> </w:t>
    </w:r>
    <w:r w:rsidRPr="00B957C3">
      <w:t>informatiky</w:t>
    </w:r>
    <w:r>
      <w:br/>
    </w:r>
    <w:r>
      <w:br/>
    </w:r>
    <w:r w:rsidR="00B50876">
      <w:t>Integrovaný školský systém pre zber študijných materiálov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04EB2"/>
    <w:multiLevelType w:val="hybridMultilevel"/>
    <w:tmpl w:val="8D7A2B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8FB0E3A"/>
    <w:multiLevelType w:val="multilevel"/>
    <w:tmpl w:val="4EE0411E"/>
    <w:lvl w:ilvl="0">
      <w:start w:val="1"/>
      <w:numFmt w:val="bullet"/>
      <w:pStyle w:val="Heading1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2">
    <w:nsid w:val="584E70B5"/>
    <w:multiLevelType w:val="hybridMultilevel"/>
    <w:tmpl w:val="B3C406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945E53"/>
    <w:multiLevelType w:val="hybridMultilevel"/>
    <w:tmpl w:val="FB2674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D8A5BAE"/>
    <w:multiLevelType w:val="hybridMultilevel"/>
    <w:tmpl w:val="FB2674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7C3"/>
    <w:rsid w:val="000E3D1B"/>
    <w:rsid w:val="002E0E82"/>
    <w:rsid w:val="00327988"/>
    <w:rsid w:val="00351812"/>
    <w:rsid w:val="00381ED7"/>
    <w:rsid w:val="004215CD"/>
    <w:rsid w:val="0046634B"/>
    <w:rsid w:val="0061088E"/>
    <w:rsid w:val="00731239"/>
    <w:rsid w:val="009D2EA0"/>
    <w:rsid w:val="00B50876"/>
    <w:rsid w:val="00B56ECC"/>
    <w:rsid w:val="00B957C3"/>
    <w:rsid w:val="00D32A58"/>
    <w:rsid w:val="00E856A0"/>
    <w:rsid w:val="00F7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F78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A58"/>
    <w:rPr>
      <w:lang w:val="sk-SK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paragraph" w:styleId="ListParagraph">
    <w:name w:val="List Paragraph"/>
    <w:basedOn w:val="Normal"/>
    <w:uiPriority w:val="34"/>
    <w:unhideWhenUsed/>
    <w:qFormat/>
    <w:rsid w:val="00B95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FileNewLatinizedTemplatesMac.bundle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1</TotalTime>
  <Pages>1</Pages>
  <Words>86</Words>
  <Characters>491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Kelemen</dc:creator>
  <cp:keywords/>
  <dc:description/>
  <cp:lastModifiedBy>Tomáš Kelemen</cp:lastModifiedBy>
  <cp:revision>2</cp:revision>
  <dcterms:created xsi:type="dcterms:W3CDTF">2016-10-01T08:35:00Z</dcterms:created>
  <dcterms:modified xsi:type="dcterms:W3CDTF">2016-10-01T08:35:00Z</dcterms:modified>
</cp:coreProperties>
</file>